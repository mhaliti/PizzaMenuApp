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2D" w:rsidRPr="00DF6A4E" w:rsidRDefault="007F74D4" w:rsidP="004F52DE">
      <w:pPr>
        <w:pStyle w:val="Title"/>
      </w:pPr>
      <w:r>
        <w:t>Muhamet Haliti</w:t>
      </w:r>
    </w:p>
    <w:p w:rsidR="00801C2D" w:rsidRPr="00DF6A4E" w:rsidRDefault="007F74D4" w:rsidP="00014673">
      <w:pPr>
        <w:pStyle w:val="ContactInfo"/>
        <w:spacing w:line="240" w:lineRule="auto"/>
      </w:pPr>
      <w:r>
        <w:t>1308 Creosote Drive</w:t>
      </w:r>
      <w:r w:rsidRPr="00DF6A4E">
        <w:t xml:space="preserve"> | Fort</w:t>
      </w:r>
      <w:r>
        <w:t xml:space="preserve"> Worth, TX</w:t>
      </w:r>
      <w:r w:rsidRPr="00DF6A4E">
        <w:t xml:space="preserve"> | 612</w:t>
      </w:r>
      <w:r>
        <w:t>-810-7496</w:t>
      </w:r>
      <w:r w:rsidRPr="00DF6A4E">
        <w:t xml:space="preserve"> | muhamet.haliti@me.com</w:t>
      </w:r>
    </w:p>
    <w:sdt>
      <w:sdtPr>
        <w:alias w:val="Objective:"/>
        <w:tag w:val="Objective:"/>
        <w:id w:val="-89400516"/>
        <w:placeholder>
          <w:docPart w:val="BC2996F7F153455CBC554F9C0726C59D"/>
        </w:placeholder>
        <w:temporary/>
        <w:showingPlcHdr/>
      </w:sdtPr>
      <w:sdtEndPr/>
      <w:sdtContent>
        <w:p w:rsidR="00801C2D" w:rsidRPr="00DF6A4E" w:rsidRDefault="00801C2D" w:rsidP="003C670C">
          <w:pPr>
            <w:pStyle w:val="Heading1"/>
            <w:spacing w:line="240" w:lineRule="auto"/>
          </w:pPr>
          <w:r w:rsidRPr="00DF6A4E">
            <w:t>Objective</w:t>
          </w:r>
        </w:p>
      </w:sdtContent>
    </w:sdt>
    <w:p w:rsidR="00801C2D" w:rsidRPr="00DF6A4E" w:rsidRDefault="0030753A" w:rsidP="003C670C">
      <w:pPr>
        <w:spacing w:line="240" w:lineRule="auto"/>
      </w:pPr>
      <w:r>
        <w:t>9</w:t>
      </w:r>
      <w:r w:rsidR="00336E20">
        <w:t xml:space="preserve">+ years of experience </w:t>
      </w:r>
      <w:r w:rsidR="00A70C36">
        <w:t>in</w:t>
      </w:r>
      <w:r w:rsidR="00336E20">
        <w:t xml:space="preserve"> continuous improvement, process en</w:t>
      </w:r>
      <w:r w:rsidR="00014673">
        <w:t>gineering, process redesigning and</w:t>
      </w:r>
      <w:r w:rsidR="00FF5EA9" w:rsidRPr="00FF5EA9">
        <w:t xml:space="preserve"> strong han</w:t>
      </w:r>
      <w:r w:rsidR="003F1389">
        <w:t>ds-on experience with .Net, WPF</w:t>
      </w:r>
      <w:r w:rsidR="00FF5EA9" w:rsidRPr="00FF5EA9">
        <w:t>, Visual Studio and C#.</w:t>
      </w:r>
    </w:p>
    <w:sdt>
      <w:sdtPr>
        <w:alias w:val="Experience:"/>
        <w:tag w:val="Experience:"/>
        <w:id w:val="-206186829"/>
        <w:placeholder>
          <w:docPart w:val="CC185DCBD12440339AF0FD6A8FDD1DBC"/>
        </w:placeholder>
        <w:temporary/>
        <w:showingPlcHdr/>
      </w:sdtPr>
      <w:sdtEndPr/>
      <w:sdtContent>
        <w:p w:rsidR="00801C2D" w:rsidRPr="00DF6A4E" w:rsidRDefault="00801C2D" w:rsidP="003C670C">
          <w:pPr>
            <w:pStyle w:val="Heading1"/>
            <w:spacing w:line="240" w:lineRule="auto"/>
          </w:pPr>
          <w:r w:rsidRPr="00DF6A4E">
            <w:t>Experience</w:t>
          </w:r>
        </w:p>
      </w:sdtContent>
    </w:sdt>
    <w:p w:rsidR="00801C2D" w:rsidRPr="00DF6A4E" w:rsidRDefault="00B97F15" w:rsidP="00F17679">
      <w:pPr>
        <w:pStyle w:val="Heading2"/>
      </w:pPr>
      <w:r>
        <w:t>Senior</w:t>
      </w:r>
      <w:r w:rsidR="00D02616">
        <w:t xml:space="preserve"> Software Engineer</w:t>
      </w:r>
      <w:bookmarkStart w:id="0" w:name="_GoBack"/>
      <w:bookmarkEnd w:id="0"/>
      <w:r w:rsidR="00801C2D" w:rsidRPr="00DF6A4E">
        <w:t xml:space="preserve">, </w:t>
      </w:r>
      <w:r w:rsidR="00A0323B">
        <w:t>Mr. Cooper</w:t>
      </w:r>
      <w:r w:rsidR="00F62176" w:rsidRPr="00DF6A4E">
        <w:tab/>
      </w:r>
      <w:r w:rsidR="00A0323B">
        <w:rPr>
          <w:rStyle w:val="Strong"/>
        </w:rPr>
        <w:t>Sept 2016</w:t>
      </w:r>
      <w:r w:rsidR="00801C2D" w:rsidRPr="00DF6A4E">
        <w:rPr>
          <w:rStyle w:val="Strong"/>
        </w:rPr>
        <w:t xml:space="preserve"> – </w:t>
      </w:r>
    </w:p>
    <w:p w:rsidR="00F62176" w:rsidRPr="00DF6A4E" w:rsidRDefault="00B97F15" w:rsidP="00F62176">
      <w:pPr>
        <w:pStyle w:val="Heading3"/>
      </w:pPr>
      <w:r>
        <w:t>Irving, TX</w:t>
      </w:r>
    </w:p>
    <w:p w:rsidR="00620736" w:rsidRPr="00620736" w:rsidRDefault="00620736" w:rsidP="00620736">
      <w:pPr>
        <w:pStyle w:val="ListBullet"/>
      </w:pPr>
      <w:r w:rsidRPr="00620736">
        <w:t>Develops plans for automated information systems from project inception to conclusion including system integration, testing and end-user training</w:t>
      </w:r>
      <w:r>
        <w:t>.</w:t>
      </w:r>
    </w:p>
    <w:p w:rsidR="00AC2953" w:rsidRPr="00AC2953" w:rsidRDefault="00AC2953" w:rsidP="00AC2953">
      <w:pPr>
        <w:pStyle w:val="ListBullet"/>
      </w:pPr>
      <w:r w:rsidRPr="00AC2953">
        <w:t xml:space="preserve">Coordinates with </w:t>
      </w:r>
      <w:r>
        <w:t>various</w:t>
      </w:r>
      <w:r w:rsidRPr="00AC2953">
        <w:t xml:space="preserve"> teams to identify improvement opportunities and eliminate waste</w:t>
      </w:r>
      <w:r>
        <w:t>.</w:t>
      </w:r>
    </w:p>
    <w:p w:rsidR="007F74D4" w:rsidRDefault="009C1438" w:rsidP="009C1438">
      <w:pPr>
        <w:pStyle w:val="ListBullet"/>
      </w:pPr>
      <w:r w:rsidRPr="009C1438">
        <w:t>Delivered annual savings</w:t>
      </w:r>
      <w:r>
        <w:t xml:space="preserve"> of at least 3 times my salary </w:t>
      </w:r>
      <w:r w:rsidR="00C266D1">
        <w:t xml:space="preserve">by creating apps or processes that reduce company costs. </w:t>
      </w:r>
    </w:p>
    <w:p w:rsidR="007F74D4" w:rsidRDefault="00A733A7" w:rsidP="00DF6A4E">
      <w:pPr>
        <w:pStyle w:val="ListBullet"/>
      </w:pPr>
      <w:r>
        <w:t xml:space="preserve">Designed a workflow and automated the company’s letters processing software. Reduced the number of company </w:t>
      </w:r>
      <w:r w:rsidR="00694707">
        <w:t>letters</w:t>
      </w:r>
      <w:r>
        <w:t xml:space="preserve"> required to send to customers by using coding to make content dynamic. </w:t>
      </w:r>
      <w:r w:rsidR="00620736">
        <w:t xml:space="preserve"> </w:t>
      </w:r>
      <w:r>
        <w:t>Also</w:t>
      </w:r>
      <w:r w:rsidR="00694707">
        <w:t>,</w:t>
      </w:r>
      <w:r>
        <w:t xml:space="preserve"> redu</w:t>
      </w:r>
      <w:r w:rsidR="00BE0EA2">
        <w:t>ced the processing time by 60% and saved the company over $1,000,000.</w:t>
      </w:r>
    </w:p>
    <w:p w:rsidR="00801C2D" w:rsidRPr="00DF6A4E" w:rsidRDefault="001F03B8" w:rsidP="00F17679">
      <w:pPr>
        <w:pStyle w:val="Heading2"/>
      </w:pPr>
      <w:r>
        <w:t>Interim Financial Analyst</w:t>
      </w:r>
      <w:r w:rsidR="00801C2D" w:rsidRPr="00DF6A4E">
        <w:t xml:space="preserve">, </w:t>
      </w:r>
      <w:r>
        <w:t>Bank of America</w:t>
      </w:r>
      <w:r w:rsidR="00F62176" w:rsidRPr="00DF6A4E">
        <w:tab/>
      </w:r>
      <w:r w:rsidR="00A0323B">
        <w:rPr>
          <w:rStyle w:val="Strong"/>
        </w:rPr>
        <w:t>2012</w:t>
      </w:r>
      <w:r w:rsidR="00801C2D" w:rsidRPr="00DF6A4E">
        <w:rPr>
          <w:rStyle w:val="Strong"/>
        </w:rPr>
        <w:t xml:space="preserve"> – </w:t>
      </w:r>
      <w:r w:rsidR="00A0323B">
        <w:rPr>
          <w:rStyle w:val="Strong"/>
        </w:rPr>
        <w:t>2016</w:t>
      </w:r>
    </w:p>
    <w:p w:rsidR="00F62176" w:rsidRPr="00DF6A4E" w:rsidRDefault="001F03B8" w:rsidP="00F62176">
      <w:pPr>
        <w:pStyle w:val="Heading3"/>
      </w:pPr>
      <w:r>
        <w:t>Fort Worth, TX</w:t>
      </w:r>
    </w:p>
    <w:p w:rsidR="007F74D4" w:rsidRDefault="00941649" w:rsidP="00DF6A4E">
      <w:pPr>
        <w:pStyle w:val="ListBullet"/>
      </w:pPr>
      <w:r>
        <w:t>Built out the data and reporting process from the ground up using SQL to provide real time insights into the loan selection for the sale of various MSR</w:t>
      </w:r>
      <w:r w:rsidR="00F0283B">
        <w:t xml:space="preserve"> </w:t>
      </w:r>
      <w:r w:rsidR="00C9335F">
        <w:t>deals</w:t>
      </w:r>
      <w:r>
        <w:t>.</w:t>
      </w:r>
    </w:p>
    <w:p w:rsidR="00941649" w:rsidRDefault="00941649" w:rsidP="00941649">
      <w:pPr>
        <w:pStyle w:val="ListBullet"/>
      </w:pPr>
      <w:r>
        <w:t>Automated the processing of millions of rows into transactional data to improve product metrics.</w:t>
      </w:r>
    </w:p>
    <w:p w:rsidR="007F74D4" w:rsidRDefault="00941649" w:rsidP="00941649">
      <w:pPr>
        <w:pStyle w:val="ListBullet"/>
      </w:pPr>
      <w:r>
        <w:t>Created stored procedures, triggers and console apps in C# to provide structured data to business units by combining various data sources.</w:t>
      </w:r>
    </w:p>
    <w:p w:rsidR="00723659" w:rsidRPr="00DF6A4E" w:rsidRDefault="00377273" w:rsidP="00723659">
      <w:pPr>
        <w:pStyle w:val="Heading2"/>
      </w:pPr>
      <w:r>
        <w:t>Financial Analyst</w:t>
      </w:r>
      <w:r w:rsidR="00723659" w:rsidRPr="00DF6A4E">
        <w:t xml:space="preserve">, </w:t>
      </w:r>
      <w:r>
        <w:t>JP Morgan Chase</w:t>
      </w:r>
      <w:r w:rsidR="00723659" w:rsidRPr="00DF6A4E">
        <w:tab/>
      </w:r>
      <w:r w:rsidR="00723659">
        <w:rPr>
          <w:rStyle w:val="Strong"/>
        </w:rPr>
        <w:t>201</w:t>
      </w:r>
      <w:r>
        <w:rPr>
          <w:rStyle w:val="Strong"/>
        </w:rPr>
        <w:t>1</w:t>
      </w:r>
      <w:r w:rsidR="00723659" w:rsidRPr="00DF6A4E">
        <w:rPr>
          <w:rStyle w:val="Strong"/>
        </w:rPr>
        <w:t xml:space="preserve"> – </w:t>
      </w:r>
      <w:r>
        <w:rPr>
          <w:rStyle w:val="Strong"/>
        </w:rPr>
        <w:t>2012</w:t>
      </w:r>
    </w:p>
    <w:p w:rsidR="00723659" w:rsidRPr="00DF6A4E" w:rsidRDefault="00377273" w:rsidP="00723659">
      <w:pPr>
        <w:pStyle w:val="ListBullet"/>
        <w:numPr>
          <w:ilvl w:val="0"/>
          <w:numId w:val="0"/>
        </w:numPr>
        <w:ind w:left="360" w:hanging="360"/>
      </w:pPr>
      <w:r>
        <w:t>Lewisville, TX</w:t>
      </w:r>
    </w:p>
    <w:p w:rsidR="00723659" w:rsidRDefault="00941649" w:rsidP="00723659">
      <w:pPr>
        <w:pStyle w:val="ListBullet"/>
      </w:pPr>
      <w:r>
        <w:t>Performed daily reconciliation for clients ensuring all outages are assigned to the appropriate accounts and cleared in the timely manner.</w:t>
      </w:r>
    </w:p>
    <w:p w:rsidR="00723659" w:rsidRDefault="00941649" w:rsidP="00794AC5">
      <w:pPr>
        <w:pStyle w:val="ListBullet"/>
      </w:pPr>
      <w:r>
        <w:t>Collaborated with various departments to clear outages and report them to management.</w:t>
      </w:r>
    </w:p>
    <w:sdt>
      <w:sdtPr>
        <w:alias w:val="Education:"/>
        <w:tag w:val="Education:"/>
        <w:id w:val="-1338531963"/>
        <w:placeholder>
          <w:docPart w:val="E3797A05554E408D93D392EB2F1C621F"/>
        </w:placeholder>
        <w:temporary/>
        <w:showingPlcHdr/>
      </w:sdtPr>
      <w:sdtEndPr/>
      <w:sdtContent>
        <w:p w:rsidR="00801C2D" w:rsidRPr="00DF6A4E" w:rsidRDefault="00801C2D" w:rsidP="00794AC5">
          <w:pPr>
            <w:pStyle w:val="Heading1"/>
          </w:pPr>
          <w:r w:rsidRPr="00DF6A4E">
            <w:t>Education</w:t>
          </w:r>
        </w:p>
      </w:sdtContent>
    </w:sdt>
    <w:p w:rsidR="00801C2D" w:rsidRPr="00DF6A4E" w:rsidRDefault="001C386A" w:rsidP="00794AC5">
      <w:pPr>
        <w:pStyle w:val="Heading2"/>
      </w:pPr>
      <w:r>
        <w:t>Hamline University</w:t>
      </w:r>
      <w:r w:rsidR="002A1ACA">
        <w:t xml:space="preserve"> </w:t>
      </w:r>
      <w:r w:rsidR="00801C2D" w:rsidRPr="002A1ACA">
        <w:t>–</w:t>
      </w:r>
      <w:r w:rsidR="00801C2D" w:rsidRPr="00DF6A4E">
        <w:t xml:space="preserve"> </w:t>
      </w:r>
      <w:r>
        <w:t>MBA</w:t>
      </w:r>
    </w:p>
    <w:p w:rsidR="00801C2D" w:rsidRDefault="002A1ACA" w:rsidP="00DF6A4E">
      <w:pPr>
        <w:pStyle w:val="ListBullet"/>
      </w:pPr>
      <w:r w:rsidRPr="002A1ACA">
        <w:t>Minneapolis, MN</w:t>
      </w:r>
      <w:r w:rsidR="00B6199D">
        <w:t xml:space="preserve"> </w:t>
      </w:r>
      <w:r w:rsidR="00B6199D">
        <w:tab/>
      </w:r>
      <w:r w:rsidRPr="00DF6A4E">
        <w:t xml:space="preserve"> </w:t>
      </w:r>
      <w:r w:rsidR="001C386A">
        <w:t>2009-2011</w:t>
      </w:r>
    </w:p>
    <w:p w:rsidR="001C386A" w:rsidRPr="007406FF" w:rsidRDefault="001C386A" w:rsidP="001C386A">
      <w:pPr>
        <w:pStyle w:val="Heading2"/>
      </w:pPr>
      <w:r>
        <w:rPr>
          <w:rFonts w:ascii="Century Gothic" w:hAnsi="Century Gothic"/>
        </w:rPr>
        <w:t xml:space="preserve">Metropolitan </w:t>
      </w:r>
      <w:r>
        <w:t>University</w:t>
      </w:r>
      <w:r w:rsidRPr="00DF6A4E">
        <w:t xml:space="preserve"> –</w:t>
      </w:r>
      <w:r w:rsidRPr="007406FF">
        <w:rPr>
          <w:b w:val="0"/>
          <w:i/>
        </w:rPr>
        <w:t xml:space="preserve"> </w:t>
      </w:r>
      <w:r w:rsidRPr="007406FF">
        <w:rPr>
          <w:i/>
        </w:rPr>
        <w:t>B.S</w:t>
      </w:r>
      <w:r w:rsidR="00C266D1" w:rsidRPr="007406FF">
        <w:t xml:space="preserve"> </w:t>
      </w:r>
    </w:p>
    <w:p w:rsidR="001C386A" w:rsidRDefault="002A1ACA" w:rsidP="001C386A">
      <w:pPr>
        <w:pStyle w:val="ListBullet"/>
      </w:pPr>
      <w:r w:rsidRPr="002A1ACA">
        <w:t xml:space="preserve">St. Paul, MN </w:t>
      </w:r>
      <w:r w:rsidR="00B6199D">
        <w:tab/>
      </w:r>
      <w:r w:rsidR="00B6199D">
        <w:tab/>
      </w:r>
      <w:r>
        <w:rPr>
          <w:b/>
          <w:i/>
        </w:rPr>
        <w:t xml:space="preserve"> </w:t>
      </w:r>
      <w:r w:rsidR="001C386A">
        <w:t>2004-2008</w:t>
      </w:r>
    </w:p>
    <w:p w:rsidR="00CD68BC" w:rsidRDefault="00512624" w:rsidP="00CD68BC">
      <w:pPr>
        <w:pStyle w:val="Heading1"/>
        <w:rPr>
          <w:b/>
          <w:bCs/>
          <w:color w:val="auto"/>
        </w:rPr>
      </w:pPr>
      <w:r>
        <w:t>tech skills</w:t>
      </w:r>
    </w:p>
    <w:p w:rsidR="00CD68BC" w:rsidRDefault="00C42EA9" w:rsidP="00CD68BC">
      <w:pPr>
        <w:pStyle w:val="ListBullet"/>
      </w:pPr>
      <w:r>
        <w:t>C#, WPF, MVVM, MVC, ASP.NET, SQL,</w:t>
      </w:r>
      <w:r w:rsidR="00F02EB6">
        <w:t xml:space="preserve"> SSIS,</w:t>
      </w:r>
      <w:r>
        <w:t xml:space="preserve"> HTML, CSS, AJAX, JavaScript, Python</w:t>
      </w:r>
      <w:r w:rsidR="00935A50">
        <w:t>, Restful API</w:t>
      </w:r>
    </w:p>
    <w:p w:rsidR="00512624" w:rsidRDefault="00512624" w:rsidP="00512624">
      <w:pPr>
        <w:pStyle w:val="Heading1"/>
        <w:rPr>
          <w:caps w:val="0"/>
          <w:color w:val="auto"/>
          <w:spacing w:val="0"/>
        </w:rPr>
      </w:pPr>
      <w:r>
        <w:t>soft skills</w:t>
      </w:r>
    </w:p>
    <w:p w:rsidR="00DF6A4E" w:rsidRPr="00DF6A4E" w:rsidRDefault="00512624" w:rsidP="007F74D4">
      <w:pPr>
        <w:pStyle w:val="ListBullet"/>
      </w:pPr>
      <w:r>
        <w:t>Process Design, Project Management, Project Documentation, Reporting, Testing, Workflow Automation, Data Visualization</w:t>
      </w:r>
      <w:r w:rsidR="00F479C8">
        <w:t>, Effective communica</w:t>
      </w:r>
      <w:r w:rsidR="000A56E2">
        <w:t>tion, Teamwork, Problem solving.</w:t>
      </w:r>
    </w:p>
    <w:sectPr w:rsidR="00DF6A4E" w:rsidRPr="00DF6A4E" w:rsidSect="009303B1">
      <w:footerReference w:type="default" r:id="rId8"/>
      <w:pgSz w:w="12240" w:h="15840" w:code="1"/>
      <w:pgMar w:top="288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3F2" w:rsidRDefault="008C53F2" w:rsidP="00415E6E">
      <w:r>
        <w:separator/>
      </w:r>
    </w:p>
  </w:endnote>
  <w:endnote w:type="continuationSeparator" w:id="0">
    <w:p w:rsidR="008C53F2" w:rsidRDefault="008C53F2" w:rsidP="0041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8598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679" w:rsidRDefault="00F176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7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3F2" w:rsidRDefault="008C53F2" w:rsidP="00415E6E">
      <w:r>
        <w:separator/>
      </w:r>
    </w:p>
  </w:footnote>
  <w:footnote w:type="continuationSeparator" w:id="0">
    <w:p w:rsidR="008C53F2" w:rsidRDefault="008C53F2" w:rsidP="0041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0EA96A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ADC06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30052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792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1660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950B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E30B56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4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A6F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16E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D36168"/>
    <w:multiLevelType w:val="multilevel"/>
    <w:tmpl w:val="DCB6B04A"/>
    <w:lvl w:ilvl="0">
      <w:start w:val="1"/>
      <w:numFmt w:val="bullet"/>
      <w:pStyle w:val="List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66C32DF"/>
    <w:multiLevelType w:val="multilevel"/>
    <w:tmpl w:val="ADF656C4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215868" w:themeColor="accent5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98014E"/>
    <w:multiLevelType w:val="multilevel"/>
    <w:tmpl w:val="43385218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0"/>
  </w:num>
  <w:num w:numId="2">
    <w:abstractNumId w:val="24"/>
  </w:num>
  <w:num w:numId="3">
    <w:abstractNumId w:val="11"/>
  </w:num>
  <w:num w:numId="4">
    <w:abstractNumId w:val="10"/>
  </w:num>
  <w:num w:numId="5">
    <w:abstractNumId w:val="26"/>
  </w:num>
  <w:num w:numId="6">
    <w:abstractNumId w:val="21"/>
  </w:num>
  <w:num w:numId="7">
    <w:abstractNumId w:val="27"/>
  </w:num>
  <w:num w:numId="8">
    <w:abstractNumId w:val="18"/>
  </w:num>
  <w:num w:numId="9">
    <w:abstractNumId w:val="22"/>
  </w:num>
  <w:num w:numId="10">
    <w:abstractNumId w:val="14"/>
  </w:num>
  <w:num w:numId="11">
    <w:abstractNumId w:val="28"/>
  </w:num>
  <w:num w:numId="12">
    <w:abstractNumId w:val="16"/>
  </w:num>
  <w:num w:numId="13">
    <w:abstractNumId w:val="19"/>
  </w:num>
  <w:num w:numId="14">
    <w:abstractNumId w:val="17"/>
  </w:num>
  <w:num w:numId="15">
    <w:abstractNumId w:val="15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  <w:num w:numId="20">
    <w:abstractNumId w:val="23"/>
  </w:num>
  <w:num w:numId="21">
    <w:abstractNumId w:val="6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25"/>
  </w:num>
  <w:num w:numId="29">
    <w:abstractNumId w:val="12"/>
  </w:num>
  <w:num w:numId="30">
    <w:abstractNumId w:val="12"/>
    <w:lvlOverride w:ilvl="0">
      <w:lvl w:ilvl="0">
        <w:start w:val="1"/>
        <w:numFmt w:val="bullet"/>
        <w:pStyle w:val="ListBullet"/>
        <w:lvlText w:val="–"/>
        <w:lvlJc w:val="left"/>
        <w:pPr>
          <w:ind w:left="360" w:hanging="360"/>
        </w:pPr>
        <w:rPr>
          <w:rFonts w:ascii="Calibri" w:hAnsi="Calibr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D4"/>
    <w:rsid w:val="00014673"/>
    <w:rsid w:val="00014AB7"/>
    <w:rsid w:val="000256BE"/>
    <w:rsid w:val="000604C7"/>
    <w:rsid w:val="00061392"/>
    <w:rsid w:val="000A56E2"/>
    <w:rsid w:val="000E1C28"/>
    <w:rsid w:val="001111EF"/>
    <w:rsid w:val="00112F13"/>
    <w:rsid w:val="001C386A"/>
    <w:rsid w:val="001C5567"/>
    <w:rsid w:val="001D1024"/>
    <w:rsid w:val="001F03B8"/>
    <w:rsid w:val="001F6ECC"/>
    <w:rsid w:val="0021702D"/>
    <w:rsid w:val="00226FAE"/>
    <w:rsid w:val="002A1ACA"/>
    <w:rsid w:val="0030753A"/>
    <w:rsid w:val="00336E20"/>
    <w:rsid w:val="003626B4"/>
    <w:rsid w:val="00377273"/>
    <w:rsid w:val="003A77DA"/>
    <w:rsid w:val="003C670C"/>
    <w:rsid w:val="003F1389"/>
    <w:rsid w:val="00415E6E"/>
    <w:rsid w:val="00437645"/>
    <w:rsid w:val="0044097B"/>
    <w:rsid w:val="0046076B"/>
    <w:rsid w:val="004818E1"/>
    <w:rsid w:val="004A1D1B"/>
    <w:rsid w:val="004C196B"/>
    <w:rsid w:val="004C1A3E"/>
    <w:rsid w:val="004F52DE"/>
    <w:rsid w:val="0051234A"/>
    <w:rsid w:val="00512624"/>
    <w:rsid w:val="00521E13"/>
    <w:rsid w:val="005644F1"/>
    <w:rsid w:val="00573F4A"/>
    <w:rsid w:val="00597172"/>
    <w:rsid w:val="005A2F41"/>
    <w:rsid w:val="005A618C"/>
    <w:rsid w:val="005B0F4A"/>
    <w:rsid w:val="005B21C0"/>
    <w:rsid w:val="00607317"/>
    <w:rsid w:val="00620736"/>
    <w:rsid w:val="00643EBD"/>
    <w:rsid w:val="00652A02"/>
    <w:rsid w:val="00694707"/>
    <w:rsid w:val="0069744F"/>
    <w:rsid w:val="006F6B6C"/>
    <w:rsid w:val="00723659"/>
    <w:rsid w:val="007252A7"/>
    <w:rsid w:val="0074014C"/>
    <w:rsid w:val="007406FF"/>
    <w:rsid w:val="00785568"/>
    <w:rsid w:val="0079601A"/>
    <w:rsid w:val="007C187A"/>
    <w:rsid w:val="007F74D4"/>
    <w:rsid w:val="00801C2D"/>
    <w:rsid w:val="00807A64"/>
    <w:rsid w:val="00814ACB"/>
    <w:rsid w:val="00882511"/>
    <w:rsid w:val="00886864"/>
    <w:rsid w:val="008A4CF6"/>
    <w:rsid w:val="008C53F2"/>
    <w:rsid w:val="009303B1"/>
    <w:rsid w:val="00935A50"/>
    <w:rsid w:val="00940428"/>
    <w:rsid w:val="00941649"/>
    <w:rsid w:val="009867BA"/>
    <w:rsid w:val="00995457"/>
    <w:rsid w:val="009A0B5E"/>
    <w:rsid w:val="009C1438"/>
    <w:rsid w:val="009E2030"/>
    <w:rsid w:val="00A0323B"/>
    <w:rsid w:val="00A164A7"/>
    <w:rsid w:val="00A2174F"/>
    <w:rsid w:val="00A44BA4"/>
    <w:rsid w:val="00A50986"/>
    <w:rsid w:val="00A55FFC"/>
    <w:rsid w:val="00A70C36"/>
    <w:rsid w:val="00A733A7"/>
    <w:rsid w:val="00AB37A8"/>
    <w:rsid w:val="00AC2953"/>
    <w:rsid w:val="00AD72B9"/>
    <w:rsid w:val="00AD7CB2"/>
    <w:rsid w:val="00B41377"/>
    <w:rsid w:val="00B43D46"/>
    <w:rsid w:val="00B545D2"/>
    <w:rsid w:val="00B6199D"/>
    <w:rsid w:val="00B9760A"/>
    <w:rsid w:val="00B97F15"/>
    <w:rsid w:val="00BA160D"/>
    <w:rsid w:val="00BB0744"/>
    <w:rsid w:val="00BE0EA2"/>
    <w:rsid w:val="00BF6A8D"/>
    <w:rsid w:val="00C014BD"/>
    <w:rsid w:val="00C266D1"/>
    <w:rsid w:val="00C42436"/>
    <w:rsid w:val="00C42EA9"/>
    <w:rsid w:val="00C9335F"/>
    <w:rsid w:val="00CD68BC"/>
    <w:rsid w:val="00CF2383"/>
    <w:rsid w:val="00D02616"/>
    <w:rsid w:val="00D05B36"/>
    <w:rsid w:val="00D3029E"/>
    <w:rsid w:val="00D32FAE"/>
    <w:rsid w:val="00D41EC2"/>
    <w:rsid w:val="00DC1555"/>
    <w:rsid w:val="00DD46C1"/>
    <w:rsid w:val="00DE35E7"/>
    <w:rsid w:val="00DF6A4E"/>
    <w:rsid w:val="00E15B92"/>
    <w:rsid w:val="00E90F59"/>
    <w:rsid w:val="00E9400D"/>
    <w:rsid w:val="00EF510B"/>
    <w:rsid w:val="00F0283B"/>
    <w:rsid w:val="00F02EB6"/>
    <w:rsid w:val="00F17679"/>
    <w:rsid w:val="00F2411E"/>
    <w:rsid w:val="00F270EB"/>
    <w:rsid w:val="00F31E45"/>
    <w:rsid w:val="00F479C8"/>
    <w:rsid w:val="00F62176"/>
    <w:rsid w:val="00F91E1F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3" w:unhideWhenUsed="0" w:qFormat="1"/>
    <w:lsdException w:name="List Number" w:semiHidden="0" w:uiPriority="3" w:unhideWhenUsed="0" w:qFormat="1"/>
    <w:lsdException w:name="List Bullet 2" w:uiPriority="10" w:qFormat="1"/>
    <w:lsdException w:name="List Number 2" w:uiPriority="10" w:qFormat="1"/>
    <w:lsdException w:name="Title" w:semiHidden="0" w:uiPriority="1" w:unhideWhenUsed="0" w:qFormat="1"/>
    <w:lsdException w:name="List Continue" w:uiPriority="9" w:qFormat="1"/>
    <w:lsdException w:name="List Continue 2" w:uiPriority="10" w:qFormat="1"/>
    <w:lsdException w:name="Subtitle" w:uiPriority="5" w:qFormat="1"/>
    <w:lsdException w:name="Block Text" w:uiPriority="3" w:qFormat="1"/>
    <w:lsdException w:name="Strong" w:semiHidden="0" w:uiPriority="2" w:unhideWhenUsed="0" w:qFormat="1"/>
    <w:lsdException w:name="Emphasis" w:uiPriority="2" w:qFormat="1"/>
    <w:lsdException w:name="Balloon Text" w:uiPriority="0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36"/>
  </w:style>
  <w:style w:type="paragraph" w:styleId="Heading1">
    <w:name w:val="heading 1"/>
    <w:basedOn w:val="Normal"/>
    <w:link w:val="Heading1Char"/>
    <w:uiPriority w:val="2"/>
    <w:qFormat/>
    <w:rsid w:val="0021702D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Heading2">
    <w:name w:val="heading 2"/>
    <w:basedOn w:val="Normal"/>
    <w:link w:val="Heading2Char"/>
    <w:uiPriority w:val="2"/>
    <w:unhideWhenUsed/>
    <w:qFormat/>
    <w:rsid w:val="0021702D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2"/>
    <w:unhideWhenUsed/>
    <w:qFormat/>
    <w:rsid w:val="0021702D"/>
    <w:pPr>
      <w:keepNext/>
      <w:keepLines/>
      <w:contextualSpacing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512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12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512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512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512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512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21702D"/>
    <w:rPr>
      <w:caps/>
      <w:color w:val="595959" w:themeColor="text1" w:themeTint="A6"/>
      <w:spacing w:val="20"/>
    </w:rPr>
  </w:style>
  <w:style w:type="paragraph" w:customStyle="1" w:styleId="ContactInfo">
    <w:name w:val="Contact Info"/>
    <w:basedOn w:val="Normal"/>
    <w:uiPriority w:val="2"/>
    <w:qFormat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21702D"/>
    <w:rPr>
      <w:b/>
    </w:rPr>
  </w:style>
  <w:style w:type="paragraph" w:styleId="ListNumber">
    <w:name w:val="List Number"/>
    <w:basedOn w:val="Normal"/>
    <w:uiPriority w:val="4"/>
    <w:qFormat/>
    <w:rsid w:val="00807A64"/>
    <w:pPr>
      <w:numPr>
        <w:numId w:val="28"/>
      </w:numPr>
      <w:contextualSpacing/>
    </w:pPr>
  </w:style>
  <w:style w:type="character" w:styleId="Strong">
    <w:name w:val="Strong"/>
    <w:basedOn w:val="DefaultParagraphFont"/>
    <w:uiPriority w:val="5"/>
    <w:qFormat/>
    <w:rsid w:val="00D05B36"/>
    <w:rPr>
      <w:b/>
      <w:b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F62176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234A"/>
  </w:style>
  <w:style w:type="paragraph" w:styleId="BodyText">
    <w:name w:val="Body Text"/>
    <w:basedOn w:val="Normal"/>
    <w:link w:val="BodyTextChar"/>
    <w:uiPriority w:val="99"/>
    <w:semiHidden/>
    <w:unhideWhenUsed/>
    <w:rsid w:val="00512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234A"/>
  </w:style>
  <w:style w:type="paragraph" w:styleId="BodyText2">
    <w:name w:val="Body Text 2"/>
    <w:basedOn w:val="Normal"/>
    <w:link w:val="BodyText2Char"/>
    <w:uiPriority w:val="99"/>
    <w:semiHidden/>
    <w:unhideWhenUsed/>
    <w:rsid w:val="005123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234A"/>
  </w:style>
  <w:style w:type="paragraph" w:styleId="BodyText3">
    <w:name w:val="Body Text 3"/>
    <w:basedOn w:val="Normal"/>
    <w:link w:val="BodyText3Ch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234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234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23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234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234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234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234A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rsid w:val="0051234A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234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234A"/>
  </w:style>
  <w:style w:type="table" w:styleId="ColorfulGrid">
    <w:name w:val="Colorful Grid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23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3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3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34A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234A"/>
  </w:style>
  <w:style w:type="character" w:customStyle="1" w:styleId="DateChar">
    <w:name w:val="Date Char"/>
    <w:basedOn w:val="DefaultParagraphFont"/>
    <w:link w:val="Date"/>
    <w:uiPriority w:val="99"/>
    <w:semiHidden/>
    <w:rsid w:val="0051234A"/>
  </w:style>
  <w:style w:type="paragraph" w:styleId="DocumentMap">
    <w:name w:val="Document Map"/>
    <w:basedOn w:val="Normal"/>
    <w:link w:val="DocumentMapCh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34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23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234A"/>
  </w:style>
  <w:style w:type="character" w:styleId="EndnoteReference">
    <w:name w:val="end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23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34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5E6E"/>
  </w:style>
  <w:style w:type="character" w:customStyle="1" w:styleId="FooterChar">
    <w:name w:val="Footer Char"/>
    <w:basedOn w:val="DefaultParagraphFont"/>
    <w:link w:val="Footer"/>
    <w:uiPriority w:val="99"/>
    <w:rsid w:val="00415E6E"/>
  </w:style>
  <w:style w:type="character" w:styleId="FootnoteReference">
    <w:name w:val="foot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4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4A"/>
    <w:rPr>
      <w:szCs w:val="20"/>
    </w:rPr>
  </w:style>
  <w:style w:type="table" w:customStyle="1" w:styleId="GridTable1Light">
    <w:name w:val="Grid Table 1 Light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5E6E"/>
  </w:style>
  <w:style w:type="character" w:customStyle="1" w:styleId="HeaderChar">
    <w:name w:val="Header Char"/>
    <w:basedOn w:val="DefaultParagraphFont"/>
    <w:link w:val="Header"/>
    <w:uiPriority w:val="99"/>
    <w:rsid w:val="00415E6E"/>
  </w:style>
  <w:style w:type="character" w:customStyle="1" w:styleId="Heading3Char">
    <w:name w:val="Heading 3 Char"/>
    <w:basedOn w:val="DefaultParagraphFont"/>
    <w:link w:val="Heading3"/>
    <w:uiPriority w:val="2"/>
    <w:rsid w:val="0021702D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B9760A"/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B9760A"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B9760A"/>
    <w:rPr>
      <w:rFonts w:asciiTheme="majorHAnsi" w:eastAsiaTheme="majorEastAsia" w:hAnsiTheme="majorHAnsi" w:cstheme="majorBidi"/>
      <w:color w:val="2A40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B9760A"/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B976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B976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1234A"/>
  </w:style>
  <w:style w:type="paragraph" w:styleId="HTMLAddress">
    <w:name w:val="HTML Address"/>
    <w:basedOn w:val="Normal"/>
    <w:link w:val="HTMLAddressChar"/>
    <w:uiPriority w:val="99"/>
    <w:semiHidden/>
    <w:unhideWhenUsed/>
    <w:rsid w:val="005123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234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123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1234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4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1234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1234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1234A"/>
  </w:style>
  <w:style w:type="paragraph" w:styleId="List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Bullet">
    <w:name w:val="List Bullet"/>
    <w:basedOn w:val="Normal"/>
    <w:uiPriority w:val="3"/>
    <w:qFormat/>
    <w:rsid w:val="00DF6A4E"/>
    <w:pPr>
      <w:numPr>
        <w:numId w:val="29"/>
      </w:numPr>
      <w:spacing w:after="1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customStyle="1" w:styleId="ListTable1Light">
    <w:name w:val="List Table 1 Light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234A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1234A"/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1234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23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234A"/>
  </w:style>
  <w:style w:type="character" w:styleId="PageNumber">
    <w:name w:val="page number"/>
    <w:basedOn w:val="DefaultParagraphFont"/>
    <w:uiPriority w:val="99"/>
    <w:semiHidden/>
    <w:unhideWhenUsed/>
    <w:rsid w:val="0051234A"/>
  </w:style>
  <w:style w:type="table" w:customStyle="1" w:styleId="PlainTable1">
    <w:name w:val="Plain Table 1"/>
    <w:basedOn w:val="TableNormal"/>
    <w:uiPriority w:val="41"/>
    <w:rsid w:val="005123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123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123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123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123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34A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23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234A"/>
  </w:style>
  <w:style w:type="paragraph" w:styleId="Signature">
    <w:name w:val="Signature"/>
    <w:basedOn w:val="Normal"/>
    <w:link w:val="SignatureChar"/>
    <w:uiPriority w:val="99"/>
    <w:semiHidden/>
    <w:unhideWhenUsed/>
    <w:rsid w:val="0051234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234A"/>
  </w:style>
  <w:style w:type="character" w:customStyle="1" w:styleId="SmartHyperlink">
    <w:name w:val="Smart Hyperlink"/>
    <w:basedOn w:val="DefaultParagraphFont"/>
    <w:uiPriority w:val="99"/>
    <w:semiHidden/>
    <w:unhideWhenUsed/>
    <w:rsid w:val="0051234A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123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123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123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123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123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123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123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123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123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123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123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123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123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123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123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5123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123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234A"/>
  </w:style>
  <w:style w:type="table" w:styleId="TableProfessional">
    <w:name w:val="Table Professional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123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123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123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123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1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123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123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123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5D2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uiPriority w:val="1"/>
    <w:qFormat/>
    <w:rsid w:val="0021702D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BlockText">
    <w:name w:val="Block Text"/>
    <w:basedOn w:val="Normal"/>
    <w:uiPriority w:val="3"/>
    <w:semiHidden/>
    <w:unhideWhenUsed/>
    <w:qFormat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55FFC"/>
    <w:rPr>
      <w:i/>
      <w:iCs/>
      <w:color w:val="4061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55FFC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55FFC"/>
    <w:rPr>
      <w:i/>
      <w:iCs/>
      <w:color w:val="4061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55FFC"/>
    <w:rPr>
      <w:b/>
      <w:bCs/>
      <w:caps w:val="0"/>
      <w:smallCaps/>
      <w:color w:val="4061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A55FFC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55FF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55FFC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"/>
    <w:rsid w:val="0021702D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itle">
    <w:name w:val="Subtitle"/>
    <w:basedOn w:val="Normal"/>
    <w:link w:val="SubtitleChar"/>
    <w:uiPriority w:val="5"/>
    <w:semiHidden/>
    <w:unhideWhenUsed/>
    <w:qFormat/>
    <w:rsid w:val="0021702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21702D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3" w:unhideWhenUsed="0" w:qFormat="1"/>
    <w:lsdException w:name="List Number" w:semiHidden="0" w:uiPriority="3" w:unhideWhenUsed="0" w:qFormat="1"/>
    <w:lsdException w:name="List Bullet 2" w:uiPriority="10" w:qFormat="1"/>
    <w:lsdException w:name="List Number 2" w:uiPriority="10" w:qFormat="1"/>
    <w:lsdException w:name="Title" w:semiHidden="0" w:uiPriority="1" w:unhideWhenUsed="0" w:qFormat="1"/>
    <w:lsdException w:name="List Continue" w:uiPriority="9" w:qFormat="1"/>
    <w:lsdException w:name="List Continue 2" w:uiPriority="10" w:qFormat="1"/>
    <w:lsdException w:name="Subtitle" w:uiPriority="5" w:qFormat="1"/>
    <w:lsdException w:name="Block Text" w:uiPriority="3" w:qFormat="1"/>
    <w:lsdException w:name="Strong" w:semiHidden="0" w:uiPriority="2" w:unhideWhenUsed="0" w:qFormat="1"/>
    <w:lsdException w:name="Emphasis" w:uiPriority="2" w:qFormat="1"/>
    <w:lsdException w:name="Balloon Text" w:uiPriority="0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36"/>
  </w:style>
  <w:style w:type="paragraph" w:styleId="Heading1">
    <w:name w:val="heading 1"/>
    <w:basedOn w:val="Normal"/>
    <w:link w:val="Heading1Char"/>
    <w:uiPriority w:val="2"/>
    <w:qFormat/>
    <w:rsid w:val="0021702D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Heading2">
    <w:name w:val="heading 2"/>
    <w:basedOn w:val="Normal"/>
    <w:link w:val="Heading2Char"/>
    <w:uiPriority w:val="2"/>
    <w:unhideWhenUsed/>
    <w:qFormat/>
    <w:rsid w:val="0021702D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2"/>
    <w:unhideWhenUsed/>
    <w:qFormat/>
    <w:rsid w:val="0021702D"/>
    <w:pPr>
      <w:keepNext/>
      <w:keepLines/>
      <w:contextualSpacing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512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12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512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512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512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512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21702D"/>
    <w:rPr>
      <w:caps/>
      <w:color w:val="595959" w:themeColor="text1" w:themeTint="A6"/>
      <w:spacing w:val="20"/>
    </w:rPr>
  </w:style>
  <w:style w:type="paragraph" w:customStyle="1" w:styleId="ContactInfo">
    <w:name w:val="Contact Info"/>
    <w:basedOn w:val="Normal"/>
    <w:uiPriority w:val="2"/>
    <w:qFormat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21702D"/>
    <w:rPr>
      <w:b/>
    </w:rPr>
  </w:style>
  <w:style w:type="paragraph" w:styleId="ListNumber">
    <w:name w:val="List Number"/>
    <w:basedOn w:val="Normal"/>
    <w:uiPriority w:val="4"/>
    <w:qFormat/>
    <w:rsid w:val="00807A64"/>
    <w:pPr>
      <w:numPr>
        <w:numId w:val="28"/>
      </w:numPr>
      <w:contextualSpacing/>
    </w:pPr>
  </w:style>
  <w:style w:type="character" w:styleId="Strong">
    <w:name w:val="Strong"/>
    <w:basedOn w:val="DefaultParagraphFont"/>
    <w:uiPriority w:val="5"/>
    <w:qFormat/>
    <w:rsid w:val="00D05B36"/>
    <w:rPr>
      <w:b/>
      <w:b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F62176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234A"/>
  </w:style>
  <w:style w:type="paragraph" w:styleId="BodyText">
    <w:name w:val="Body Text"/>
    <w:basedOn w:val="Normal"/>
    <w:link w:val="BodyTextChar"/>
    <w:uiPriority w:val="99"/>
    <w:semiHidden/>
    <w:unhideWhenUsed/>
    <w:rsid w:val="00512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234A"/>
  </w:style>
  <w:style w:type="paragraph" w:styleId="BodyText2">
    <w:name w:val="Body Text 2"/>
    <w:basedOn w:val="Normal"/>
    <w:link w:val="BodyText2Char"/>
    <w:uiPriority w:val="99"/>
    <w:semiHidden/>
    <w:unhideWhenUsed/>
    <w:rsid w:val="005123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234A"/>
  </w:style>
  <w:style w:type="paragraph" w:styleId="BodyText3">
    <w:name w:val="Body Text 3"/>
    <w:basedOn w:val="Normal"/>
    <w:link w:val="BodyText3Ch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234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234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23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234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234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234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234A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rsid w:val="0051234A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234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234A"/>
  </w:style>
  <w:style w:type="table" w:styleId="ColorfulGrid">
    <w:name w:val="Colorful Grid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23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3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3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34A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234A"/>
  </w:style>
  <w:style w:type="character" w:customStyle="1" w:styleId="DateChar">
    <w:name w:val="Date Char"/>
    <w:basedOn w:val="DefaultParagraphFont"/>
    <w:link w:val="Date"/>
    <w:uiPriority w:val="99"/>
    <w:semiHidden/>
    <w:rsid w:val="0051234A"/>
  </w:style>
  <w:style w:type="paragraph" w:styleId="DocumentMap">
    <w:name w:val="Document Map"/>
    <w:basedOn w:val="Normal"/>
    <w:link w:val="DocumentMapCh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34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23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234A"/>
  </w:style>
  <w:style w:type="character" w:styleId="EndnoteReference">
    <w:name w:val="end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23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34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5E6E"/>
  </w:style>
  <w:style w:type="character" w:customStyle="1" w:styleId="FooterChar">
    <w:name w:val="Footer Char"/>
    <w:basedOn w:val="DefaultParagraphFont"/>
    <w:link w:val="Footer"/>
    <w:uiPriority w:val="99"/>
    <w:rsid w:val="00415E6E"/>
  </w:style>
  <w:style w:type="character" w:styleId="FootnoteReference">
    <w:name w:val="foot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4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4A"/>
    <w:rPr>
      <w:szCs w:val="20"/>
    </w:rPr>
  </w:style>
  <w:style w:type="table" w:customStyle="1" w:styleId="GridTable1Light">
    <w:name w:val="Grid Table 1 Light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5E6E"/>
  </w:style>
  <w:style w:type="character" w:customStyle="1" w:styleId="HeaderChar">
    <w:name w:val="Header Char"/>
    <w:basedOn w:val="DefaultParagraphFont"/>
    <w:link w:val="Header"/>
    <w:uiPriority w:val="99"/>
    <w:rsid w:val="00415E6E"/>
  </w:style>
  <w:style w:type="character" w:customStyle="1" w:styleId="Heading3Char">
    <w:name w:val="Heading 3 Char"/>
    <w:basedOn w:val="DefaultParagraphFont"/>
    <w:link w:val="Heading3"/>
    <w:uiPriority w:val="2"/>
    <w:rsid w:val="0021702D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B9760A"/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B9760A"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B9760A"/>
    <w:rPr>
      <w:rFonts w:asciiTheme="majorHAnsi" w:eastAsiaTheme="majorEastAsia" w:hAnsiTheme="majorHAnsi" w:cstheme="majorBidi"/>
      <w:color w:val="2A40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B9760A"/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B976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B976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1234A"/>
  </w:style>
  <w:style w:type="paragraph" w:styleId="HTMLAddress">
    <w:name w:val="HTML Address"/>
    <w:basedOn w:val="Normal"/>
    <w:link w:val="HTMLAddressChar"/>
    <w:uiPriority w:val="99"/>
    <w:semiHidden/>
    <w:unhideWhenUsed/>
    <w:rsid w:val="005123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234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123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1234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4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1234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1234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1234A"/>
  </w:style>
  <w:style w:type="paragraph" w:styleId="List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Bullet">
    <w:name w:val="List Bullet"/>
    <w:basedOn w:val="Normal"/>
    <w:uiPriority w:val="3"/>
    <w:qFormat/>
    <w:rsid w:val="00DF6A4E"/>
    <w:pPr>
      <w:numPr>
        <w:numId w:val="29"/>
      </w:numPr>
      <w:spacing w:after="1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customStyle="1" w:styleId="ListTable1Light">
    <w:name w:val="List Table 1 Light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234A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1234A"/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1234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23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234A"/>
  </w:style>
  <w:style w:type="character" w:styleId="PageNumber">
    <w:name w:val="page number"/>
    <w:basedOn w:val="DefaultParagraphFont"/>
    <w:uiPriority w:val="99"/>
    <w:semiHidden/>
    <w:unhideWhenUsed/>
    <w:rsid w:val="0051234A"/>
  </w:style>
  <w:style w:type="table" w:customStyle="1" w:styleId="PlainTable1">
    <w:name w:val="Plain Table 1"/>
    <w:basedOn w:val="TableNormal"/>
    <w:uiPriority w:val="41"/>
    <w:rsid w:val="005123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123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123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123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123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34A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23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234A"/>
  </w:style>
  <w:style w:type="paragraph" w:styleId="Signature">
    <w:name w:val="Signature"/>
    <w:basedOn w:val="Normal"/>
    <w:link w:val="SignatureChar"/>
    <w:uiPriority w:val="99"/>
    <w:semiHidden/>
    <w:unhideWhenUsed/>
    <w:rsid w:val="0051234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234A"/>
  </w:style>
  <w:style w:type="character" w:customStyle="1" w:styleId="SmartHyperlink">
    <w:name w:val="Smart Hyperlink"/>
    <w:basedOn w:val="DefaultParagraphFont"/>
    <w:uiPriority w:val="99"/>
    <w:semiHidden/>
    <w:unhideWhenUsed/>
    <w:rsid w:val="0051234A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123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123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123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123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123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123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123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123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123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123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123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123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123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123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123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5123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123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234A"/>
  </w:style>
  <w:style w:type="table" w:styleId="TableProfessional">
    <w:name w:val="Table Professional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123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123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123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123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1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123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123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123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5D2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uiPriority w:val="1"/>
    <w:qFormat/>
    <w:rsid w:val="0021702D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BlockText">
    <w:name w:val="Block Text"/>
    <w:basedOn w:val="Normal"/>
    <w:uiPriority w:val="3"/>
    <w:semiHidden/>
    <w:unhideWhenUsed/>
    <w:qFormat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55FFC"/>
    <w:rPr>
      <w:i/>
      <w:iCs/>
      <w:color w:val="4061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55FFC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55FFC"/>
    <w:rPr>
      <w:i/>
      <w:iCs/>
      <w:color w:val="4061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55FFC"/>
    <w:rPr>
      <w:b/>
      <w:bCs/>
      <w:caps w:val="0"/>
      <w:smallCaps/>
      <w:color w:val="4061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A55FFC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55FF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55FFC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"/>
    <w:rsid w:val="0021702D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itle">
    <w:name w:val="Subtitle"/>
    <w:basedOn w:val="Normal"/>
    <w:link w:val="SubtitleChar"/>
    <w:uiPriority w:val="5"/>
    <w:semiHidden/>
    <w:unhideWhenUsed/>
    <w:qFormat/>
    <w:rsid w:val="0021702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2170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aliti\AppData\Roaming\Microsoft\Templates\Resume_Minimalist_desig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2996F7F153455CBC554F9C0726C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67D86-CAD5-4418-BB01-C832FA1905DF}"/>
      </w:docPartPr>
      <w:docPartBody>
        <w:p w:rsidR="00023DFC" w:rsidRDefault="008D16F2">
          <w:pPr>
            <w:pStyle w:val="BC2996F7F153455CBC554F9C0726C59D"/>
          </w:pPr>
          <w:r w:rsidRPr="00DF6A4E">
            <w:t>Objective</w:t>
          </w:r>
        </w:p>
      </w:docPartBody>
    </w:docPart>
    <w:docPart>
      <w:docPartPr>
        <w:name w:val="CC185DCBD12440339AF0FD6A8FDD1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0714E-68B0-4960-A231-3C70D7668989}"/>
      </w:docPartPr>
      <w:docPartBody>
        <w:p w:rsidR="00023DFC" w:rsidRDefault="008D16F2">
          <w:pPr>
            <w:pStyle w:val="CC185DCBD12440339AF0FD6A8FDD1DBC"/>
          </w:pPr>
          <w:r w:rsidRPr="00DF6A4E">
            <w:t>Experience</w:t>
          </w:r>
        </w:p>
      </w:docPartBody>
    </w:docPart>
    <w:docPart>
      <w:docPartPr>
        <w:name w:val="E3797A05554E408D93D392EB2F1C6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00194-7C53-4016-8032-F7D35491B3F2}"/>
      </w:docPartPr>
      <w:docPartBody>
        <w:p w:rsidR="00023DFC" w:rsidRDefault="008D16F2">
          <w:pPr>
            <w:pStyle w:val="E3797A05554E408D93D392EB2F1C621F"/>
          </w:pPr>
          <w:r w:rsidRPr="00DF6A4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93C"/>
    <w:rsid w:val="00023DFC"/>
    <w:rsid w:val="00816298"/>
    <w:rsid w:val="008716A6"/>
    <w:rsid w:val="008D16F2"/>
    <w:rsid w:val="00A5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5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D961925BD34AD1B6E9BB9274EA6AB8">
    <w:name w:val="B4D961925BD34AD1B6E9BB9274EA6AB8"/>
  </w:style>
  <w:style w:type="paragraph" w:customStyle="1" w:styleId="C3FEDB808AF444D7886BD82B3987D4AF">
    <w:name w:val="C3FEDB808AF444D7886BD82B3987D4AF"/>
  </w:style>
  <w:style w:type="paragraph" w:customStyle="1" w:styleId="9CADC97864C5495BAD98F6541404AF09">
    <w:name w:val="9CADC97864C5495BAD98F6541404AF09"/>
  </w:style>
  <w:style w:type="paragraph" w:customStyle="1" w:styleId="3DB5A70E3FD84D30B3F1D564B3B7E83E">
    <w:name w:val="3DB5A70E3FD84D30B3F1D564B3B7E83E"/>
  </w:style>
  <w:style w:type="paragraph" w:customStyle="1" w:styleId="2ECB4650DAD9417289BB6D33040BEE4C">
    <w:name w:val="2ECB4650DAD9417289BB6D33040BEE4C"/>
  </w:style>
  <w:style w:type="paragraph" w:customStyle="1" w:styleId="BC2996F7F153455CBC554F9C0726C59D">
    <w:name w:val="BC2996F7F153455CBC554F9C0726C59D"/>
  </w:style>
  <w:style w:type="paragraph" w:customStyle="1" w:styleId="42D3597C636741DEBE72473B5E03FBB9">
    <w:name w:val="42D3597C636741DEBE72473B5E03FBB9"/>
  </w:style>
  <w:style w:type="paragraph" w:customStyle="1" w:styleId="17CF2FDF30D3426E97577256B4B83E12">
    <w:name w:val="17CF2FDF30D3426E97577256B4B83E12"/>
  </w:style>
  <w:style w:type="paragraph" w:customStyle="1" w:styleId="8F314808A8314FEC8E938E149E81ABA1">
    <w:name w:val="8F314808A8314FEC8E938E149E81ABA1"/>
  </w:style>
  <w:style w:type="paragraph" w:customStyle="1" w:styleId="CC185DCBD12440339AF0FD6A8FDD1DBC">
    <w:name w:val="CC185DCBD12440339AF0FD6A8FDD1DBC"/>
  </w:style>
  <w:style w:type="paragraph" w:customStyle="1" w:styleId="51646F83551B47A5B0517368C53701F5">
    <w:name w:val="51646F83551B47A5B0517368C53701F5"/>
  </w:style>
  <w:style w:type="paragraph" w:customStyle="1" w:styleId="6857C504EDDF444BAA7D47AE6CBB3B22">
    <w:name w:val="6857C504EDDF444BAA7D47AE6CBB3B22"/>
  </w:style>
  <w:style w:type="character" w:styleId="Strong">
    <w:name w:val="Strong"/>
    <w:basedOn w:val="DefaultParagraphFont"/>
    <w:uiPriority w:val="5"/>
    <w:qFormat/>
    <w:rPr>
      <w:b/>
      <w:bCs/>
      <w:color w:val="595959" w:themeColor="text1" w:themeTint="A6"/>
    </w:rPr>
  </w:style>
  <w:style w:type="paragraph" w:customStyle="1" w:styleId="D11A957DEEB14B41A92FB38C16430F86">
    <w:name w:val="D11A957DEEB14B41A92FB38C16430F86"/>
  </w:style>
  <w:style w:type="paragraph" w:customStyle="1" w:styleId="43ECA0A847474A5C8A5FA78C99C34CEC">
    <w:name w:val="43ECA0A847474A5C8A5FA78C99C34CEC"/>
  </w:style>
  <w:style w:type="paragraph" w:customStyle="1" w:styleId="603D5B03BCD7474DBE1D2D7284F517E8">
    <w:name w:val="603D5B03BCD7474DBE1D2D7284F517E8"/>
  </w:style>
  <w:style w:type="paragraph" w:customStyle="1" w:styleId="AA107A93178C43438A88C9D96B32F8DF">
    <w:name w:val="AA107A93178C43438A88C9D96B32F8DF"/>
  </w:style>
  <w:style w:type="paragraph" w:customStyle="1" w:styleId="83A3A6095D0344058AD7B0E2976D1E08">
    <w:name w:val="83A3A6095D0344058AD7B0E2976D1E08"/>
  </w:style>
  <w:style w:type="paragraph" w:customStyle="1" w:styleId="9499B204DCBD4AB0915BF6577FB3FDA4">
    <w:name w:val="9499B204DCBD4AB0915BF6577FB3FDA4"/>
  </w:style>
  <w:style w:type="paragraph" w:customStyle="1" w:styleId="08AC265721A046418D685D1EBD529CD9">
    <w:name w:val="08AC265721A046418D685D1EBD529CD9"/>
  </w:style>
  <w:style w:type="paragraph" w:customStyle="1" w:styleId="A7C46B0E7B2B465DAC52B4E781DBB9C1">
    <w:name w:val="A7C46B0E7B2B465DAC52B4E781DBB9C1"/>
  </w:style>
  <w:style w:type="paragraph" w:customStyle="1" w:styleId="BE83923AE04A48418CA74979E0127243">
    <w:name w:val="BE83923AE04A48418CA74979E0127243"/>
  </w:style>
  <w:style w:type="paragraph" w:customStyle="1" w:styleId="FC50B084111848DFA73B9DE9AB5A8090">
    <w:name w:val="FC50B084111848DFA73B9DE9AB5A8090"/>
  </w:style>
  <w:style w:type="paragraph" w:customStyle="1" w:styleId="E3797A05554E408D93D392EB2F1C621F">
    <w:name w:val="E3797A05554E408D93D392EB2F1C621F"/>
  </w:style>
  <w:style w:type="paragraph" w:customStyle="1" w:styleId="735AF707EC4E4F7C8498243ACD364270">
    <w:name w:val="735AF707EC4E4F7C8498243ACD364270"/>
  </w:style>
  <w:style w:type="paragraph" w:customStyle="1" w:styleId="F52F3BD44A524053B7351C06A922B0BC">
    <w:name w:val="F52F3BD44A524053B7351C06A922B0BC"/>
  </w:style>
  <w:style w:type="paragraph" w:customStyle="1" w:styleId="F7A405F7A6B54B7FB6B63203F2E74E2F">
    <w:name w:val="F7A405F7A6B54B7FB6B63203F2E74E2F"/>
  </w:style>
  <w:style w:type="paragraph" w:customStyle="1" w:styleId="BA41552F41E6437E8164229C2EF8C8A2">
    <w:name w:val="BA41552F41E6437E8164229C2EF8C8A2"/>
  </w:style>
  <w:style w:type="paragraph" w:customStyle="1" w:styleId="F8DA18C69AF64F2D8A36FDD0C49F1052">
    <w:name w:val="F8DA18C69AF64F2D8A36FDD0C49F1052"/>
  </w:style>
  <w:style w:type="paragraph" w:customStyle="1" w:styleId="B1609143A317499E948844F34B18425F">
    <w:name w:val="B1609143A317499E948844F34B18425F"/>
  </w:style>
  <w:style w:type="paragraph" w:customStyle="1" w:styleId="4D07759CDE6B4668A57EBB6A29827252">
    <w:name w:val="4D07759CDE6B4668A57EBB6A29827252"/>
  </w:style>
  <w:style w:type="paragraph" w:customStyle="1" w:styleId="EAB3B567A4EE4EE6A8F06BA593CF380E">
    <w:name w:val="EAB3B567A4EE4EE6A8F06BA593CF380E"/>
  </w:style>
  <w:style w:type="paragraph" w:customStyle="1" w:styleId="7CDCA2152A854B3783E94B584CEBCD4B">
    <w:name w:val="7CDCA2152A854B3783E94B584CEBCD4B"/>
  </w:style>
  <w:style w:type="paragraph" w:customStyle="1" w:styleId="82A6CCDE5CC4465AA38290286EFA3B75">
    <w:name w:val="82A6CCDE5CC4465AA38290286EFA3B75"/>
  </w:style>
  <w:style w:type="paragraph" w:customStyle="1" w:styleId="B70EDCAF0FED4D19B01FC32AEEEC4A9C">
    <w:name w:val="B70EDCAF0FED4D19B01FC32AEEEC4A9C"/>
  </w:style>
  <w:style w:type="paragraph" w:customStyle="1" w:styleId="3FE9236A9FEF49C8AB8E23E8D5A5FEE7">
    <w:name w:val="3FE9236A9FEF49C8AB8E23E8D5A5FEE7"/>
  </w:style>
  <w:style w:type="paragraph" w:customStyle="1" w:styleId="83D53D4DD32A41808496FD8C09C5E330">
    <w:name w:val="83D53D4DD32A41808496FD8C09C5E330"/>
    <w:rsid w:val="00A5093C"/>
  </w:style>
  <w:style w:type="paragraph" w:customStyle="1" w:styleId="3B56A4F0B4284195885059B245046EE1">
    <w:name w:val="3B56A4F0B4284195885059B245046EE1"/>
    <w:rsid w:val="00A5093C"/>
  </w:style>
  <w:style w:type="paragraph" w:customStyle="1" w:styleId="A9A1E95E871749D0A4A09CFAFFC25649">
    <w:name w:val="A9A1E95E871749D0A4A09CFAFFC25649"/>
    <w:rsid w:val="00A5093C"/>
  </w:style>
  <w:style w:type="paragraph" w:customStyle="1" w:styleId="4A4CDD36A94B498897BE9AD266D6FA41">
    <w:name w:val="4A4CDD36A94B498897BE9AD266D6FA41"/>
    <w:rsid w:val="00A5093C"/>
  </w:style>
  <w:style w:type="paragraph" w:customStyle="1" w:styleId="115F654A55AE42CBBF22A82BE1A36D63">
    <w:name w:val="115F654A55AE42CBBF22A82BE1A36D63"/>
    <w:rsid w:val="00A5093C"/>
  </w:style>
  <w:style w:type="paragraph" w:customStyle="1" w:styleId="BF46AD89A2B44D67A7E84F0D18DDAA92">
    <w:name w:val="BF46AD89A2B44D67A7E84F0D18DDAA92"/>
    <w:rsid w:val="00A509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5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D961925BD34AD1B6E9BB9274EA6AB8">
    <w:name w:val="B4D961925BD34AD1B6E9BB9274EA6AB8"/>
  </w:style>
  <w:style w:type="paragraph" w:customStyle="1" w:styleId="C3FEDB808AF444D7886BD82B3987D4AF">
    <w:name w:val="C3FEDB808AF444D7886BD82B3987D4AF"/>
  </w:style>
  <w:style w:type="paragraph" w:customStyle="1" w:styleId="9CADC97864C5495BAD98F6541404AF09">
    <w:name w:val="9CADC97864C5495BAD98F6541404AF09"/>
  </w:style>
  <w:style w:type="paragraph" w:customStyle="1" w:styleId="3DB5A70E3FD84D30B3F1D564B3B7E83E">
    <w:name w:val="3DB5A70E3FD84D30B3F1D564B3B7E83E"/>
  </w:style>
  <w:style w:type="paragraph" w:customStyle="1" w:styleId="2ECB4650DAD9417289BB6D33040BEE4C">
    <w:name w:val="2ECB4650DAD9417289BB6D33040BEE4C"/>
  </w:style>
  <w:style w:type="paragraph" w:customStyle="1" w:styleId="BC2996F7F153455CBC554F9C0726C59D">
    <w:name w:val="BC2996F7F153455CBC554F9C0726C59D"/>
  </w:style>
  <w:style w:type="paragraph" w:customStyle="1" w:styleId="42D3597C636741DEBE72473B5E03FBB9">
    <w:name w:val="42D3597C636741DEBE72473B5E03FBB9"/>
  </w:style>
  <w:style w:type="paragraph" w:customStyle="1" w:styleId="17CF2FDF30D3426E97577256B4B83E12">
    <w:name w:val="17CF2FDF30D3426E97577256B4B83E12"/>
  </w:style>
  <w:style w:type="paragraph" w:customStyle="1" w:styleId="8F314808A8314FEC8E938E149E81ABA1">
    <w:name w:val="8F314808A8314FEC8E938E149E81ABA1"/>
  </w:style>
  <w:style w:type="paragraph" w:customStyle="1" w:styleId="CC185DCBD12440339AF0FD6A8FDD1DBC">
    <w:name w:val="CC185DCBD12440339AF0FD6A8FDD1DBC"/>
  </w:style>
  <w:style w:type="paragraph" w:customStyle="1" w:styleId="51646F83551B47A5B0517368C53701F5">
    <w:name w:val="51646F83551B47A5B0517368C53701F5"/>
  </w:style>
  <w:style w:type="paragraph" w:customStyle="1" w:styleId="6857C504EDDF444BAA7D47AE6CBB3B22">
    <w:name w:val="6857C504EDDF444BAA7D47AE6CBB3B22"/>
  </w:style>
  <w:style w:type="character" w:styleId="Strong">
    <w:name w:val="Strong"/>
    <w:basedOn w:val="DefaultParagraphFont"/>
    <w:uiPriority w:val="5"/>
    <w:qFormat/>
    <w:rPr>
      <w:b/>
      <w:bCs/>
      <w:color w:val="595959" w:themeColor="text1" w:themeTint="A6"/>
    </w:rPr>
  </w:style>
  <w:style w:type="paragraph" w:customStyle="1" w:styleId="D11A957DEEB14B41A92FB38C16430F86">
    <w:name w:val="D11A957DEEB14B41A92FB38C16430F86"/>
  </w:style>
  <w:style w:type="paragraph" w:customStyle="1" w:styleId="43ECA0A847474A5C8A5FA78C99C34CEC">
    <w:name w:val="43ECA0A847474A5C8A5FA78C99C34CEC"/>
  </w:style>
  <w:style w:type="paragraph" w:customStyle="1" w:styleId="603D5B03BCD7474DBE1D2D7284F517E8">
    <w:name w:val="603D5B03BCD7474DBE1D2D7284F517E8"/>
  </w:style>
  <w:style w:type="paragraph" w:customStyle="1" w:styleId="AA107A93178C43438A88C9D96B32F8DF">
    <w:name w:val="AA107A93178C43438A88C9D96B32F8DF"/>
  </w:style>
  <w:style w:type="paragraph" w:customStyle="1" w:styleId="83A3A6095D0344058AD7B0E2976D1E08">
    <w:name w:val="83A3A6095D0344058AD7B0E2976D1E08"/>
  </w:style>
  <w:style w:type="paragraph" w:customStyle="1" w:styleId="9499B204DCBD4AB0915BF6577FB3FDA4">
    <w:name w:val="9499B204DCBD4AB0915BF6577FB3FDA4"/>
  </w:style>
  <w:style w:type="paragraph" w:customStyle="1" w:styleId="08AC265721A046418D685D1EBD529CD9">
    <w:name w:val="08AC265721A046418D685D1EBD529CD9"/>
  </w:style>
  <w:style w:type="paragraph" w:customStyle="1" w:styleId="A7C46B0E7B2B465DAC52B4E781DBB9C1">
    <w:name w:val="A7C46B0E7B2B465DAC52B4E781DBB9C1"/>
  </w:style>
  <w:style w:type="paragraph" w:customStyle="1" w:styleId="BE83923AE04A48418CA74979E0127243">
    <w:name w:val="BE83923AE04A48418CA74979E0127243"/>
  </w:style>
  <w:style w:type="paragraph" w:customStyle="1" w:styleId="FC50B084111848DFA73B9DE9AB5A8090">
    <w:name w:val="FC50B084111848DFA73B9DE9AB5A8090"/>
  </w:style>
  <w:style w:type="paragraph" w:customStyle="1" w:styleId="E3797A05554E408D93D392EB2F1C621F">
    <w:name w:val="E3797A05554E408D93D392EB2F1C621F"/>
  </w:style>
  <w:style w:type="paragraph" w:customStyle="1" w:styleId="735AF707EC4E4F7C8498243ACD364270">
    <w:name w:val="735AF707EC4E4F7C8498243ACD364270"/>
  </w:style>
  <w:style w:type="paragraph" w:customStyle="1" w:styleId="F52F3BD44A524053B7351C06A922B0BC">
    <w:name w:val="F52F3BD44A524053B7351C06A922B0BC"/>
  </w:style>
  <w:style w:type="paragraph" w:customStyle="1" w:styleId="F7A405F7A6B54B7FB6B63203F2E74E2F">
    <w:name w:val="F7A405F7A6B54B7FB6B63203F2E74E2F"/>
  </w:style>
  <w:style w:type="paragraph" w:customStyle="1" w:styleId="BA41552F41E6437E8164229C2EF8C8A2">
    <w:name w:val="BA41552F41E6437E8164229C2EF8C8A2"/>
  </w:style>
  <w:style w:type="paragraph" w:customStyle="1" w:styleId="F8DA18C69AF64F2D8A36FDD0C49F1052">
    <w:name w:val="F8DA18C69AF64F2D8A36FDD0C49F1052"/>
  </w:style>
  <w:style w:type="paragraph" w:customStyle="1" w:styleId="B1609143A317499E948844F34B18425F">
    <w:name w:val="B1609143A317499E948844F34B18425F"/>
  </w:style>
  <w:style w:type="paragraph" w:customStyle="1" w:styleId="4D07759CDE6B4668A57EBB6A29827252">
    <w:name w:val="4D07759CDE6B4668A57EBB6A29827252"/>
  </w:style>
  <w:style w:type="paragraph" w:customStyle="1" w:styleId="EAB3B567A4EE4EE6A8F06BA593CF380E">
    <w:name w:val="EAB3B567A4EE4EE6A8F06BA593CF380E"/>
  </w:style>
  <w:style w:type="paragraph" w:customStyle="1" w:styleId="7CDCA2152A854B3783E94B584CEBCD4B">
    <w:name w:val="7CDCA2152A854B3783E94B584CEBCD4B"/>
  </w:style>
  <w:style w:type="paragraph" w:customStyle="1" w:styleId="82A6CCDE5CC4465AA38290286EFA3B75">
    <w:name w:val="82A6CCDE5CC4465AA38290286EFA3B75"/>
  </w:style>
  <w:style w:type="paragraph" w:customStyle="1" w:styleId="B70EDCAF0FED4D19B01FC32AEEEC4A9C">
    <w:name w:val="B70EDCAF0FED4D19B01FC32AEEEC4A9C"/>
  </w:style>
  <w:style w:type="paragraph" w:customStyle="1" w:styleId="3FE9236A9FEF49C8AB8E23E8D5A5FEE7">
    <w:name w:val="3FE9236A9FEF49C8AB8E23E8D5A5FEE7"/>
  </w:style>
  <w:style w:type="paragraph" w:customStyle="1" w:styleId="83D53D4DD32A41808496FD8C09C5E330">
    <w:name w:val="83D53D4DD32A41808496FD8C09C5E330"/>
    <w:rsid w:val="00A5093C"/>
  </w:style>
  <w:style w:type="paragraph" w:customStyle="1" w:styleId="3B56A4F0B4284195885059B245046EE1">
    <w:name w:val="3B56A4F0B4284195885059B245046EE1"/>
    <w:rsid w:val="00A5093C"/>
  </w:style>
  <w:style w:type="paragraph" w:customStyle="1" w:styleId="A9A1E95E871749D0A4A09CFAFFC25649">
    <w:name w:val="A9A1E95E871749D0A4A09CFAFFC25649"/>
    <w:rsid w:val="00A5093C"/>
  </w:style>
  <w:style w:type="paragraph" w:customStyle="1" w:styleId="4A4CDD36A94B498897BE9AD266D6FA41">
    <w:name w:val="4A4CDD36A94B498897BE9AD266D6FA41"/>
    <w:rsid w:val="00A5093C"/>
  </w:style>
  <w:style w:type="paragraph" w:customStyle="1" w:styleId="115F654A55AE42CBBF22A82BE1A36D63">
    <w:name w:val="115F654A55AE42CBBF22A82BE1A36D63"/>
    <w:rsid w:val="00A5093C"/>
  </w:style>
  <w:style w:type="paragraph" w:customStyle="1" w:styleId="BF46AD89A2B44D67A7E84F0D18DDAA92">
    <w:name w:val="BF46AD89A2B44D67A7E84F0D18DDAA92"/>
    <w:rsid w:val="00A50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Resume_Minimalist_design.dotx</Template>
  <TotalTime>1164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Nationstar Mortgage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nsadmin</dc:creator>
  <cp:lastModifiedBy>nsadmin</cp:lastModifiedBy>
  <cp:revision>86</cp:revision>
  <cp:lastPrinted>2006-08-01T17:47:00Z</cp:lastPrinted>
  <dcterms:created xsi:type="dcterms:W3CDTF">2021-06-01T18:15:00Z</dcterms:created>
  <dcterms:modified xsi:type="dcterms:W3CDTF">2021-06-03T18:04:00Z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